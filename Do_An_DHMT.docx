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448F" w14:textId="641C4F0F" w:rsidR="000862E8" w:rsidRDefault="00574F69" w:rsidP="000862E8">
      <w:pPr>
        <w:pStyle w:val="Header"/>
        <w:spacing w:line="360" w:lineRule="auto"/>
        <w:jc w:val="center"/>
        <w:rPr>
          <w:b/>
          <w:color w:val="548DD4"/>
          <w:sz w:val="52"/>
          <w:szCs w:val="52"/>
          <w:lang w:val="en-US"/>
        </w:rPr>
      </w:pPr>
      <w:proofErr w:type="spellStart"/>
      <w:r>
        <w:rPr>
          <w:b/>
          <w:color w:val="548DD4"/>
          <w:sz w:val="52"/>
          <w:szCs w:val="52"/>
          <w:lang w:val="en-US"/>
        </w:rPr>
        <w:t>Đồ</w:t>
      </w:r>
      <w:proofErr w:type="spellEnd"/>
      <w:r>
        <w:rPr>
          <w:b/>
          <w:color w:val="548DD4"/>
          <w:sz w:val="52"/>
          <w:szCs w:val="52"/>
          <w:lang w:val="en-US"/>
        </w:rPr>
        <w:t xml:space="preserve"> </w:t>
      </w:r>
      <w:proofErr w:type="spellStart"/>
      <w:r>
        <w:rPr>
          <w:b/>
          <w:color w:val="548DD4"/>
          <w:sz w:val="52"/>
          <w:szCs w:val="52"/>
          <w:lang w:val="en-US"/>
        </w:rPr>
        <w:t>án</w:t>
      </w:r>
      <w:proofErr w:type="spellEnd"/>
      <w:r>
        <w:rPr>
          <w:b/>
          <w:color w:val="548DD4"/>
          <w:sz w:val="52"/>
          <w:szCs w:val="52"/>
          <w:lang w:val="en-US"/>
        </w:rPr>
        <w:t xml:space="preserve"> ĐHMT</w:t>
      </w:r>
    </w:p>
    <w:p w14:paraId="095CFB31" w14:textId="77777777" w:rsidR="000862E8" w:rsidRDefault="000862E8" w:rsidP="000862E8">
      <w:pPr>
        <w:pStyle w:val="Header"/>
        <w:spacing w:line="360" w:lineRule="auto"/>
        <w:jc w:val="both"/>
        <w:rPr>
          <w:lang w:val="en-US"/>
        </w:rPr>
      </w:pPr>
    </w:p>
    <w:p w14:paraId="4F1D4717" w14:textId="3B0249EE" w:rsidR="000862E8" w:rsidRDefault="00574F69" w:rsidP="000862E8">
      <w:pPr>
        <w:pStyle w:val="Heading1"/>
        <w:numPr>
          <w:ilvl w:val="0"/>
          <w:numId w:val="0"/>
        </w:numPr>
        <w:shd w:val="clear" w:color="auto" w:fill="FFFFFF"/>
        <w:spacing w:before="0" w:after="0"/>
        <w:ind w:left="714" w:hanging="357"/>
        <w:jc w:val="center"/>
        <w:textAlignment w:val="baseline"/>
        <w:rPr>
          <w:color w:val="E36C0A"/>
          <w:sz w:val="36"/>
          <w:szCs w:val="36"/>
          <w:lang w:val="en-US"/>
        </w:rPr>
      </w:pPr>
      <w:proofErr w:type="spellStart"/>
      <w:r>
        <w:rPr>
          <w:color w:val="E36C0A"/>
          <w:sz w:val="36"/>
          <w:szCs w:val="36"/>
          <w:lang w:val="en-US"/>
        </w:rPr>
        <w:t>Đồ</w:t>
      </w:r>
      <w:proofErr w:type="spellEnd"/>
      <w:r>
        <w:rPr>
          <w:color w:val="E36C0A"/>
          <w:sz w:val="36"/>
          <w:szCs w:val="36"/>
          <w:lang w:val="en-US"/>
        </w:rPr>
        <w:t xml:space="preserve"> </w:t>
      </w:r>
      <w:proofErr w:type="spellStart"/>
      <w:r>
        <w:rPr>
          <w:color w:val="E36C0A"/>
          <w:sz w:val="36"/>
          <w:szCs w:val="36"/>
          <w:lang w:val="en-US"/>
        </w:rPr>
        <w:t>hoạ</w:t>
      </w:r>
      <w:proofErr w:type="spellEnd"/>
      <w:r>
        <w:rPr>
          <w:color w:val="E36C0A"/>
          <w:sz w:val="36"/>
          <w:szCs w:val="36"/>
          <w:lang w:val="en-US"/>
        </w:rPr>
        <w:t xml:space="preserve"> 3D</w:t>
      </w:r>
    </w:p>
    <w:p w14:paraId="313D115A" w14:textId="77777777" w:rsidR="000862E8" w:rsidRDefault="000862E8" w:rsidP="000862E8">
      <w:pPr>
        <w:pStyle w:val="Header"/>
        <w:spacing w:line="360" w:lineRule="auto"/>
        <w:jc w:val="center"/>
        <w:rPr>
          <w:lang w:val="en-US"/>
        </w:rPr>
      </w:pPr>
    </w:p>
    <w:p w14:paraId="0ECF74ED" w14:textId="77777777" w:rsidR="000862E8" w:rsidRDefault="000862E8" w:rsidP="000862E8">
      <w:pPr>
        <w:spacing w:line="360" w:lineRule="auto"/>
        <w:jc w:val="both"/>
        <w:rPr>
          <w:lang w:val="en-US"/>
        </w:rPr>
      </w:pPr>
      <w:r>
        <w:rPr>
          <w:b/>
          <w:color w:val="FF0000"/>
          <w:lang w:val="en-US"/>
        </w:rPr>
        <w:sym w:font="Wingdings" w:char="F0FE"/>
      </w:r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Bài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tập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cá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nhân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</w:p>
    <w:p w14:paraId="47C569A9" w14:textId="77777777" w:rsidR="000862E8" w:rsidRDefault="000862E8" w:rsidP="000862E8">
      <w:pPr>
        <w:spacing w:line="360" w:lineRule="auto"/>
        <w:jc w:val="both"/>
        <w:rPr>
          <w:lang w:val="en-US"/>
        </w:rPr>
      </w:pPr>
      <w:r>
        <w:rPr>
          <w:lang w:val="en-US"/>
        </w:rPr>
        <w:sym w:font="Wingdings" w:char="F0A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color w:val="FF0000"/>
          <w:lang w:val="en-US"/>
        </w:rPr>
        <w:sym w:font="Wingdings" w:char="F0FE"/>
      </w:r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Bài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tập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cần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nộp</w:t>
      </w:r>
      <w:proofErr w:type="spellEnd"/>
    </w:p>
    <w:p w14:paraId="7B734FC2" w14:textId="77777777" w:rsidR="000862E8" w:rsidRDefault="000862E8" w:rsidP="000862E8">
      <w:pPr>
        <w:spacing w:line="360" w:lineRule="auto"/>
        <w:jc w:val="both"/>
        <w:rPr>
          <w:lang w:val="en-US"/>
        </w:rPr>
      </w:pPr>
    </w:p>
    <w:p w14:paraId="11C7BDBD" w14:textId="77777777" w:rsidR="000862E8" w:rsidRDefault="000862E8" w:rsidP="000862E8">
      <w:pPr>
        <w:spacing w:line="360" w:lineRule="auto"/>
        <w:ind w:left="0" w:firstLine="0"/>
        <w:jc w:val="both"/>
        <w:rPr>
          <w:lang w:val="en-US"/>
        </w:rPr>
      </w:pPr>
    </w:p>
    <w:p w14:paraId="36C6C3AB" w14:textId="77777777" w:rsidR="000862E8" w:rsidRDefault="000862E8" w:rsidP="000862E8">
      <w:pPr>
        <w:pStyle w:val="TOCHeading"/>
      </w:pPr>
      <w:r>
        <w:rPr>
          <w:b w:val="0"/>
          <w:bCs w:val="0"/>
        </w:rPr>
        <w:br w:type="page"/>
      </w: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:</w:t>
      </w:r>
    </w:p>
    <w:p w14:paraId="024D3FF5" w14:textId="77777777" w:rsidR="000862E8" w:rsidRDefault="000862E8" w:rsidP="000862E8">
      <w:pPr>
        <w:pStyle w:val="TOC1"/>
        <w:tabs>
          <w:tab w:val="right" w:leader="underscore" w:pos="9350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r:id="rId8" w:anchor="_Toc39830833" w:history="1">
        <w:r>
          <w:rPr>
            <w:rStyle w:val="Hyperlink"/>
            <w:noProof/>
            <w:lang w:val="en-US"/>
          </w:rPr>
          <w:t>1.</w:t>
        </w:r>
        <w:r>
          <w:rPr>
            <w:rStyle w:val="Hyperlink"/>
            <w:rFonts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>
          <w:rPr>
            <w:rStyle w:val="Hyperlink"/>
            <w:noProof/>
            <w:lang w:val="en-US"/>
          </w:rPr>
          <w:t>Qui định về việc nộp bài: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_Toc39830833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  <w:noProof/>
            <w:webHidden/>
          </w:rPr>
          <w:fldChar w:fldCharType="end"/>
        </w:r>
      </w:hyperlink>
    </w:p>
    <w:p w14:paraId="689B3C65" w14:textId="77777777" w:rsidR="000862E8" w:rsidRDefault="00E930EF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9" w:anchor="_Toc39830834" w:history="1">
        <w:r w:rsidR="000862E8">
          <w:rPr>
            <w:rStyle w:val="Hyperlink"/>
            <w:noProof/>
            <w:lang w:val="en-US"/>
          </w:rPr>
          <w:t>1.1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Thời hạn nộp bài: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_Toc39830834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2668D6D9" w14:textId="77777777" w:rsidR="000862E8" w:rsidRDefault="00E930EF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10" w:anchor="_Toc39830835" w:history="1">
        <w:r w:rsidR="000862E8">
          <w:rPr>
            <w:rStyle w:val="Hyperlink"/>
            <w:noProof/>
            <w:lang w:val="en-US"/>
          </w:rPr>
          <w:t>1.2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Cách nộp: nộp qua hệ thống courses.uit.edu.vn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_Toc39830835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1F06F962" w14:textId="77777777" w:rsidR="000862E8" w:rsidRDefault="00E930EF" w:rsidP="000862E8">
      <w:pPr>
        <w:pStyle w:val="TOC2"/>
        <w:tabs>
          <w:tab w:val="right" w:leader="underscore" w:pos="9350"/>
        </w:tabs>
        <w:rPr>
          <w:rFonts w:cs="Times New Roman"/>
          <w:b w:val="0"/>
          <w:bCs w:val="0"/>
          <w:noProof/>
          <w:lang w:val="en-US"/>
        </w:rPr>
      </w:pPr>
      <w:hyperlink r:id="rId11" w:anchor="_Toc39830836" w:history="1">
        <w:r w:rsidR="000862E8">
          <w:rPr>
            <w:rStyle w:val="Hyperlink"/>
            <w:noProof/>
            <w:lang w:val="en-US"/>
          </w:rPr>
          <w:t>1.3</w:t>
        </w:r>
        <w:r w:rsidR="000862E8">
          <w:rPr>
            <w:rStyle w:val="Hyperlink"/>
            <w:rFonts w:cs="Times New Roman"/>
            <w:b w:val="0"/>
            <w:bCs w:val="0"/>
            <w:noProof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Bài làm được nén lại thành một tập tin ( .zip hoặc .rar ) MSSV.zip ( hoặc .rar )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_Toc39830836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6999E111" w14:textId="77777777" w:rsidR="000862E8" w:rsidRDefault="00E930EF" w:rsidP="000862E8">
      <w:pPr>
        <w:pStyle w:val="TOC1"/>
        <w:tabs>
          <w:tab w:val="right" w:leader="underscore" w:pos="9350"/>
        </w:tabs>
        <w:rPr>
          <w:rFonts w:cs="Times New Roman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r:id="rId12" w:anchor="_Toc39830837" w:history="1">
        <w:r w:rsidR="000862E8">
          <w:rPr>
            <w:rStyle w:val="Hyperlink"/>
            <w:noProof/>
            <w:lang w:val="en-US"/>
          </w:rPr>
          <w:t>2.</w:t>
        </w:r>
        <w:r w:rsidR="000862E8">
          <w:rPr>
            <w:rStyle w:val="Hyperlink"/>
            <w:rFonts w:cs="Times New Roman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0862E8">
          <w:rPr>
            <w:rStyle w:val="Hyperlink"/>
            <w:noProof/>
            <w:lang w:val="en-US"/>
          </w:rPr>
          <w:t>Nội dung:</w:t>
        </w:r>
        <w:r w:rsidR="000862E8">
          <w:rPr>
            <w:rStyle w:val="Hyperlink"/>
            <w:noProof/>
            <w:webHidden/>
          </w:rPr>
          <w:tab/>
        </w:r>
        <w:r w:rsidR="000862E8">
          <w:rPr>
            <w:rStyle w:val="Hyperlink"/>
            <w:noProof/>
            <w:webHidden/>
          </w:rPr>
          <w:fldChar w:fldCharType="begin"/>
        </w:r>
        <w:r w:rsidR="000862E8">
          <w:rPr>
            <w:rStyle w:val="Hyperlink"/>
            <w:noProof/>
            <w:webHidden/>
          </w:rPr>
          <w:instrText xml:space="preserve"> PAGEREF _Toc39830837 \h </w:instrText>
        </w:r>
        <w:r w:rsidR="000862E8">
          <w:rPr>
            <w:rStyle w:val="Hyperlink"/>
            <w:noProof/>
            <w:webHidden/>
          </w:rPr>
        </w:r>
        <w:r w:rsidR="000862E8">
          <w:rPr>
            <w:rStyle w:val="Hyperlink"/>
            <w:noProof/>
            <w:webHidden/>
          </w:rPr>
          <w:fldChar w:fldCharType="separate"/>
        </w:r>
        <w:r w:rsidR="000862E8">
          <w:rPr>
            <w:rStyle w:val="Hyperlink"/>
            <w:noProof/>
            <w:webHidden/>
          </w:rPr>
          <w:t>2</w:t>
        </w:r>
        <w:r w:rsidR="000862E8">
          <w:rPr>
            <w:rStyle w:val="Hyperlink"/>
            <w:noProof/>
            <w:webHidden/>
          </w:rPr>
          <w:fldChar w:fldCharType="end"/>
        </w:r>
      </w:hyperlink>
    </w:p>
    <w:p w14:paraId="4F5C396B" w14:textId="77777777" w:rsidR="000862E8" w:rsidRDefault="000862E8" w:rsidP="000862E8">
      <w:pPr>
        <w:ind w:left="1071"/>
      </w:pPr>
      <w:r>
        <w:rPr>
          <w:rFonts w:ascii="Arial" w:hAnsi="Arial" w:cs="Arial"/>
        </w:rPr>
        <w:fldChar w:fldCharType="end"/>
      </w:r>
    </w:p>
    <w:p w14:paraId="20139B75" w14:textId="77777777" w:rsidR="000862E8" w:rsidRDefault="000862E8" w:rsidP="000862E8">
      <w:pPr>
        <w:spacing w:line="360" w:lineRule="auto"/>
        <w:jc w:val="both"/>
        <w:rPr>
          <w:lang w:val="en-US"/>
        </w:rPr>
      </w:pPr>
    </w:p>
    <w:p w14:paraId="2B3FAC53" w14:textId="77777777" w:rsidR="000862E8" w:rsidRDefault="000862E8" w:rsidP="000862E8">
      <w:pPr>
        <w:pStyle w:val="Heading1"/>
        <w:numPr>
          <w:ilvl w:val="0"/>
          <w:numId w:val="15"/>
        </w:numPr>
        <w:spacing w:line="360" w:lineRule="auto"/>
        <w:jc w:val="both"/>
        <w:rPr>
          <w:color w:val="4F81BD"/>
          <w:lang w:val="en-US"/>
        </w:rPr>
      </w:pPr>
      <w:bookmarkStart w:id="0" w:name="_Toc39830833"/>
      <w:bookmarkStart w:id="1" w:name="_Toc307555326"/>
      <w:bookmarkStart w:id="2" w:name="_Toc267862722"/>
      <w:r>
        <w:rPr>
          <w:color w:val="4F81BD"/>
          <w:lang w:val="en-US"/>
        </w:rPr>
        <w:t xml:space="preserve">Qui </w:t>
      </w:r>
      <w:proofErr w:type="spellStart"/>
      <w:r>
        <w:rPr>
          <w:color w:val="4F81BD"/>
          <w:lang w:val="en-US"/>
        </w:rPr>
        <w:t>định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về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việc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nộp</w:t>
      </w:r>
      <w:proofErr w:type="spellEnd"/>
      <w:r>
        <w:rPr>
          <w:color w:val="4F81BD"/>
          <w:lang w:val="en-US"/>
        </w:rPr>
        <w:t xml:space="preserve"> </w:t>
      </w:r>
      <w:proofErr w:type="spellStart"/>
      <w:r>
        <w:rPr>
          <w:color w:val="4F81BD"/>
          <w:lang w:val="en-US"/>
        </w:rPr>
        <w:t>bài</w:t>
      </w:r>
      <w:proofErr w:type="spellEnd"/>
      <w:r>
        <w:rPr>
          <w:color w:val="4F81BD"/>
          <w:lang w:val="en-US"/>
        </w:rPr>
        <w:t>:</w:t>
      </w:r>
      <w:bookmarkEnd w:id="0"/>
      <w:bookmarkEnd w:id="1"/>
      <w:bookmarkEnd w:id="2"/>
    </w:p>
    <w:p w14:paraId="44C2B74E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3" w:name="_Toc39830834"/>
      <w:bookmarkStart w:id="4" w:name="_Toc307555327"/>
      <w:bookmarkStart w:id="5" w:name="_Toc267862723"/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>:</w:t>
      </w:r>
      <w:bookmarkEnd w:id="3"/>
      <w:bookmarkEnd w:id="4"/>
      <w:r>
        <w:rPr>
          <w:lang w:val="en-US"/>
        </w:rPr>
        <w:t xml:space="preserve"> </w:t>
      </w:r>
      <w:bookmarkEnd w:id="5"/>
      <w:r>
        <w:rPr>
          <w:lang w:val="en-US"/>
        </w:rPr>
        <w:t xml:space="preserve"> </w:t>
      </w:r>
    </w:p>
    <w:p w14:paraId="7CFF0C4A" w14:textId="231290D3" w:rsidR="000862E8" w:rsidRDefault="00574F69" w:rsidP="000862E8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</w:p>
    <w:p w14:paraId="5F8774BB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6" w:name="_Toc307555328"/>
      <w:bookmarkStart w:id="7" w:name="_Toc267862724"/>
      <w:bookmarkStart w:id="8" w:name="_Toc39830835"/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: </w:t>
      </w:r>
      <w:bookmarkEnd w:id="6"/>
      <w:bookmarkEnd w:id="7"/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courses.uit.edu.vn</w:t>
      </w:r>
      <w:bookmarkEnd w:id="8"/>
    </w:p>
    <w:p w14:paraId="6A9621E4" w14:textId="77777777" w:rsidR="000862E8" w:rsidRDefault="000862E8" w:rsidP="000862E8">
      <w:pPr>
        <w:pStyle w:val="Heading2"/>
        <w:numPr>
          <w:ilvl w:val="1"/>
          <w:numId w:val="15"/>
        </w:numPr>
        <w:spacing w:line="360" w:lineRule="auto"/>
        <w:jc w:val="both"/>
        <w:rPr>
          <w:lang w:val="en-US"/>
        </w:rPr>
      </w:pPr>
      <w:bookmarkStart w:id="9" w:name="_Toc267862725"/>
      <w:bookmarkStart w:id="10" w:name="_Toc39830836"/>
      <w:bookmarkStart w:id="11" w:name="_Toc307555329"/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</w:t>
      </w:r>
      <w:proofErr w:type="gramStart"/>
      <w:r>
        <w:rPr>
          <w:lang w:val="en-US"/>
        </w:rPr>
        <w:t>( .</w:t>
      </w:r>
      <w:proofErr w:type="gramEnd"/>
      <w:r>
        <w:rPr>
          <w:lang w:val="en-US"/>
        </w:rPr>
        <w:t xml:space="preserve">zip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)</w:t>
      </w:r>
      <w:bookmarkEnd w:id="9"/>
      <w:r>
        <w:rPr>
          <w:lang w:val="en-US"/>
        </w:rPr>
        <w:t xml:space="preserve"> MSSV.zip (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)</w:t>
      </w:r>
      <w:bookmarkEnd w:id="10"/>
      <w:bookmarkEnd w:id="11"/>
    </w:p>
    <w:p w14:paraId="1C9F209D" w14:textId="77777777" w:rsidR="000862E8" w:rsidRDefault="000862E8" w:rsidP="000862E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2 </w:t>
      </w:r>
      <w:proofErr w:type="spellStart"/>
      <w:proofErr w:type="gramStart"/>
      <w:r>
        <w:rPr>
          <w:lang w:val="en-US"/>
        </w:rPr>
        <w:t>phần</w:t>
      </w:r>
      <w:proofErr w:type="spellEnd"/>
      <w:r>
        <w:rPr>
          <w:lang w:val="en-US"/>
        </w:rPr>
        <w:t xml:space="preserve"> :</w:t>
      </w:r>
      <w:proofErr w:type="gramEnd"/>
    </w:p>
    <w:p w14:paraId="1FB2F962" w14:textId="77777777" w:rsidR="000862E8" w:rsidRDefault="000862E8" w:rsidP="000862E8">
      <w:pPr>
        <w:rPr>
          <w:lang w:val="en-US"/>
        </w:rPr>
      </w:pPr>
    </w:p>
    <w:p w14:paraId="3015EFFB" w14:textId="77777777" w:rsidR="000862E8" w:rsidRDefault="000862E8" w:rsidP="000862E8">
      <w:pPr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Source : source code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</w:p>
    <w:p w14:paraId="54A43FAE" w14:textId="1A4AC01A" w:rsidR="000862E8" w:rsidRDefault="000862E8" w:rsidP="000862E8">
      <w:pPr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Release :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file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</w:t>
      </w:r>
      <w:proofErr w:type="spellEnd"/>
      <w:r>
        <w:rPr>
          <w:lang w:val="fr-FR"/>
        </w:rPr>
        <w:t xml:space="preserve"> exe.</w:t>
      </w:r>
    </w:p>
    <w:p w14:paraId="40B869EE" w14:textId="16FE4A61" w:rsidR="00574F69" w:rsidRDefault="00574F69" w:rsidP="000862E8">
      <w:pPr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Doc :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file .doc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đồ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án</w:t>
      </w:r>
      <w:proofErr w:type="spellEnd"/>
    </w:p>
    <w:p w14:paraId="3166F46A" w14:textId="024A211C" w:rsidR="008D70E9" w:rsidRDefault="000862E8" w:rsidP="008D70E9">
      <w:pPr>
        <w:pStyle w:val="Heading1"/>
        <w:numPr>
          <w:ilvl w:val="0"/>
          <w:numId w:val="15"/>
        </w:numPr>
        <w:rPr>
          <w:lang w:val="en-US"/>
        </w:rPr>
      </w:pPr>
      <w:bookmarkStart w:id="12" w:name="_Toc39830837"/>
      <w:bookmarkStart w:id="13" w:name="_Toc307555330"/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  <w:bookmarkEnd w:id="12"/>
      <w:bookmarkEnd w:id="13"/>
      <w:r w:rsidR="008D70E9">
        <w:rPr>
          <w:lang w:val="en-US"/>
        </w:rPr>
        <w:t>:</w:t>
      </w:r>
    </w:p>
    <w:p w14:paraId="70E4DDED" w14:textId="5F0C2840" w:rsidR="00574F69" w:rsidRDefault="00574F69" w:rsidP="00574F69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3D,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, texture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>.</w:t>
      </w:r>
    </w:p>
    <w:p w14:paraId="70710646" w14:textId="1FF7DF48" w:rsidR="00574F69" w:rsidRDefault="00574F69" w:rsidP="00574F69">
      <w:pPr>
        <w:pStyle w:val="Heading2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14:paraId="033D9D99" w14:textId="476A905C" w:rsidR="00574F69" w:rsidRDefault="00574F69" w:rsidP="00574F69">
      <w:pPr>
        <w:pStyle w:val="Heading3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14:paraId="5E30E2A0" w14:textId="7883E66D" w:rsidR="00574F69" w:rsidRDefault="00574F69" w:rsidP="00574F69">
      <w:pPr>
        <w:pStyle w:val="Heading4"/>
        <w:rPr>
          <w:lang w:val="en-US"/>
        </w:rPr>
      </w:pP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14:paraId="772BD590" w14:textId="4942F9A7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hộp</w:t>
      </w:r>
      <w:proofErr w:type="spellEnd"/>
    </w:p>
    <w:p w14:paraId="297045EC" w14:textId="073BA985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</w:p>
    <w:p w14:paraId="16E2FE67" w14:textId="61440433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nón</w:t>
      </w:r>
      <w:proofErr w:type="spellEnd"/>
    </w:p>
    <w:p w14:paraId="0961FB83" w14:textId="4F86C116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Trụ</w:t>
      </w:r>
      <w:proofErr w:type="spellEnd"/>
    </w:p>
    <w:p w14:paraId="7FAA38DD" w14:textId="52D07A7C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</w:p>
    <w:p w14:paraId="22F7C070" w14:textId="6790B85C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</w:t>
      </w:r>
      <w:proofErr w:type="spellEnd"/>
    </w:p>
    <w:p w14:paraId="35FDA226" w14:textId="7BBC78E9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lastRenderedPageBreak/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08776DA5" w14:textId="3288993D" w:rsidR="00847345" w:rsidRDefault="00847345" w:rsidP="00847345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>:</w:t>
      </w:r>
    </w:p>
    <w:p w14:paraId="3D6B9001" w14:textId="019528AA" w:rsidR="00847345" w:rsidRDefault="00847345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Point</w:t>
      </w:r>
    </w:p>
    <w:p w14:paraId="5245AD97" w14:textId="2F8E63E9" w:rsidR="00847345" w:rsidRDefault="00847345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Lines</w:t>
      </w:r>
    </w:p>
    <w:p w14:paraId="049BBEDC" w14:textId="016EF54E" w:rsidR="00847345" w:rsidRDefault="00847345" w:rsidP="00847345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Solid</w:t>
      </w:r>
    </w:p>
    <w:p w14:paraId="18C55471" w14:textId="2951C998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point, lines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solid.</w:t>
      </w:r>
    </w:p>
    <w:p w14:paraId="41AF9653" w14:textId="6E30103E" w:rsidR="00847345" w:rsidRDefault="00847345" w:rsidP="00847345">
      <w:pPr>
        <w:pStyle w:val="Heading4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 xml:space="preserve"> near, far.</w:t>
      </w:r>
    </w:p>
    <w:p w14:paraId="44EC1269" w14:textId="70693219" w:rsidR="00847345" w:rsidRDefault="00847345" w:rsidP="00847345">
      <w:pPr>
        <w:pStyle w:val="Heading4"/>
        <w:rPr>
          <w:lang w:val="en-US"/>
        </w:rPr>
      </w:pP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Affine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14:paraId="0EB3CED7" w14:textId="58218606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>.</w:t>
      </w:r>
    </w:p>
    <w:p w14:paraId="191F7357" w14:textId="007A09FD" w:rsidR="00847345" w:rsidRDefault="00847345" w:rsidP="00847345">
      <w:pPr>
        <w:pStyle w:val="Heading4"/>
        <w:rPr>
          <w:lang w:val="en-US"/>
        </w:rPr>
      </w:pP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</w:p>
    <w:p w14:paraId="64DDDB44" w14:textId="6D9CBC20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30EA138F" w14:textId="67CA8EA8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</w:p>
    <w:p w14:paraId="60CFC10F" w14:textId="76AF07EA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>.</w:t>
      </w:r>
    </w:p>
    <w:p w14:paraId="33CF87C1" w14:textId="25D51EEB" w:rsidR="00847345" w:rsidRDefault="00847345" w:rsidP="00847345">
      <w:pPr>
        <w:pStyle w:val="Heading4"/>
        <w:rPr>
          <w:lang w:val="en-US"/>
        </w:rPr>
      </w:pPr>
      <w:r>
        <w:rPr>
          <w:lang w:val="en-US"/>
        </w:rPr>
        <w:t>Texture:</w:t>
      </w:r>
    </w:p>
    <w:p w14:paraId="7C0FE752" w14:textId="4832204C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bitmap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texture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>.</w:t>
      </w:r>
    </w:p>
    <w:p w14:paraId="460DCD6A" w14:textId="051CB52C" w:rsidR="00847345" w:rsidRDefault="00847345" w:rsidP="00847345">
      <w:pPr>
        <w:pStyle w:val="Heading4"/>
        <w:rPr>
          <w:lang w:val="en-US"/>
        </w:rPr>
      </w:pPr>
      <w:r>
        <w:rPr>
          <w:lang w:val="en-US"/>
        </w:rPr>
        <w:t>Animation (bonus):</w:t>
      </w:r>
    </w:p>
    <w:p w14:paraId="53B06604" w14:textId="657DE1C2" w:rsid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tuỳ</w:t>
      </w:r>
      <w:proofErr w:type="spellEnd"/>
      <w:r>
        <w:rPr>
          <w:lang w:val="en-US"/>
        </w:rPr>
        <w:t xml:space="preserve"> ý.</w:t>
      </w:r>
    </w:p>
    <w:p w14:paraId="294AB202" w14:textId="00EC8F37" w:rsidR="00847345" w:rsidRPr="00847345" w:rsidRDefault="00847345" w:rsidP="00847345">
      <w:pPr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</w:t>
      </w:r>
      <w:bookmarkStart w:id="14" w:name="_GoBack"/>
      <w:bookmarkEnd w:id="14"/>
      <w:r>
        <w:rPr>
          <w:lang w:val="en-US"/>
        </w:rPr>
        <w:t>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animation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>.</w:t>
      </w:r>
    </w:p>
    <w:sectPr w:rsidR="00847345" w:rsidRPr="00847345" w:rsidSect="00342313">
      <w:footerReference w:type="default" r:id="rId13"/>
      <w:pgSz w:w="12240" w:h="15840" w:code="1"/>
      <w:pgMar w:top="151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BD820" w14:textId="77777777" w:rsidR="00E930EF" w:rsidRDefault="00E930EF">
      <w:r>
        <w:separator/>
      </w:r>
    </w:p>
  </w:endnote>
  <w:endnote w:type="continuationSeparator" w:id="0">
    <w:p w14:paraId="57C77FCB" w14:textId="77777777" w:rsidR="00E930EF" w:rsidRDefault="00E9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5A1025" w14:paraId="7962515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4F18C60" w14:textId="77777777" w:rsidR="005A1025" w:rsidRPr="007A1DE8" w:rsidRDefault="005A1025" w:rsidP="005F7241">
          <w:pPr>
            <w:pStyle w:val="Header"/>
            <w:ind w:left="0" w:firstLine="0"/>
            <w:rPr>
              <w:lang w:val="en-US"/>
            </w:rPr>
          </w:pP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A31B7C" w14:textId="77777777" w:rsidR="005A1025" w:rsidRDefault="005A1025" w:rsidP="00D234F3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C3285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4BD85D83" w14:textId="77777777" w:rsidR="005A1025" w:rsidRDefault="005A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754A3" w14:textId="77777777" w:rsidR="00E930EF" w:rsidRDefault="00E930EF">
      <w:r>
        <w:separator/>
      </w:r>
    </w:p>
  </w:footnote>
  <w:footnote w:type="continuationSeparator" w:id="0">
    <w:p w14:paraId="12C1C7A7" w14:textId="77777777" w:rsidR="00E930EF" w:rsidRDefault="00E93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80CA3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BA7D01"/>
    <w:multiLevelType w:val="hybridMultilevel"/>
    <w:tmpl w:val="0C14C142"/>
    <w:lvl w:ilvl="0" w:tplc="186438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B8929BE"/>
    <w:multiLevelType w:val="hybridMultilevel"/>
    <w:tmpl w:val="4CC21B10"/>
    <w:lvl w:ilvl="0" w:tplc="9360620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AFB4AA4"/>
    <w:multiLevelType w:val="hybridMultilevel"/>
    <w:tmpl w:val="2EF024FE"/>
    <w:lvl w:ilvl="0" w:tplc="AF56ED0A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1FA410E3"/>
    <w:multiLevelType w:val="hybridMultilevel"/>
    <w:tmpl w:val="08F4BA94"/>
    <w:lvl w:ilvl="0" w:tplc="5BEE102E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2EE836E3"/>
    <w:multiLevelType w:val="hybridMultilevel"/>
    <w:tmpl w:val="B7DAAE5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AE7CC5"/>
    <w:multiLevelType w:val="hybridMultilevel"/>
    <w:tmpl w:val="C494F3D0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EFD242A"/>
    <w:multiLevelType w:val="hybridMultilevel"/>
    <w:tmpl w:val="15408210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2100238"/>
    <w:multiLevelType w:val="hybridMultilevel"/>
    <w:tmpl w:val="E50A77E8"/>
    <w:lvl w:ilvl="0" w:tplc="E2DA732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DB16CB1"/>
    <w:multiLevelType w:val="hybridMultilevel"/>
    <w:tmpl w:val="9D9E5EC2"/>
    <w:lvl w:ilvl="0" w:tplc="CC84727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331754F"/>
    <w:multiLevelType w:val="hybridMultilevel"/>
    <w:tmpl w:val="548618EC"/>
    <w:lvl w:ilvl="0" w:tplc="925EB64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5288B"/>
    <w:multiLevelType w:val="hybridMultilevel"/>
    <w:tmpl w:val="E03C0944"/>
    <w:lvl w:ilvl="0" w:tplc="94E48A94">
      <w:numFmt w:val="bullet"/>
      <w:lvlText w:val=""/>
      <w:lvlJc w:val="left"/>
      <w:pPr>
        <w:ind w:left="717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FC916BE"/>
    <w:multiLevelType w:val="hybridMultilevel"/>
    <w:tmpl w:val="7D0EDFF2"/>
    <w:lvl w:ilvl="0" w:tplc="CC84727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11"/>
  </w:num>
  <w:num w:numId="8">
    <w:abstractNumId w:val="4"/>
  </w:num>
  <w:num w:numId="9">
    <w:abstractNumId w:val="1"/>
  </w:num>
  <w:num w:numId="10">
    <w:abstractNumId w:val="10"/>
  </w:num>
  <w:num w:numId="11">
    <w:abstractNumId w:val="13"/>
  </w:num>
  <w:num w:numId="12">
    <w:abstractNumId w:val="8"/>
  </w:num>
  <w:num w:numId="13">
    <w:abstractNumId w:val="2"/>
  </w:num>
  <w:num w:numId="14">
    <w:abstractNumId w:val="6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4"/>
  </w:num>
  <w:num w:numId="1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DE8"/>
    <w:rsid w:val="00020FC9"/>
    <w:rsid w:val="00025007"/>
    <w:rsid w:val="0003138C"/>
    <w:rsid w:val="000519D9"/>
    <w:rsid w:val="000757AB"/>
    <w:rsid w:val="00075E91"/>
    <w:rsid w:val="000862E8"/>
    <w:rsid w:val="000A2382"/>
    <w:rsid w:val="000A59AA"/>
    <w:rsid w:val="000A6D76"/>
    <w:rsid w:val="000C0CA8"/>
    <w:rsid w:val="000C3285"/>
    <w:rsid w:val="000C6DF3"/>
    <w:rsid w:val="000E7116"/>
    <w:rsid w:val="00120FBD"/>
    <w:rsid w:val="00135914"/>
    <w:rsid w:val="00166A4B"/>
    <w:rsid w:val="00192D2D"/>
    <w:rsid w:val="001B3349"/>
    <w:rsid w:val="001C601B"/>
    <w:rsid w:val="0020637A"/>
    <w:rsid w:val="00206A2C"/>
    <w:rsid w:val="00221A67"/>
    <w:rsid w:val="002308D5"/>
    <w:rsid w:val="00244A7F"/>
    <w:rsid w:val="002539BE"/>
    <w:rsid w:val="002572AA"/>
    <w:rsid w:val="00266429"/>
    <w:rsid w:val="0026775D"/>
    <w:rsid w:val="00295635"/>
    <w:rsid w:val="002C18F5"/>
    <w:rsid w:val="002D3379"/>
    <w:rsid w:val="002E04F1"/>
    <w:rsid w:val="0031511D"/>
    <w:rsid w:val="00317183"/>
    <w:rsid w:val="00342313"/>
    <w:rsid w:val="00343FF0"/>
    <w:rsid w:val="00344BD6"/>
    <w:rsid w:val="00354350"/>
    <w:rsid w:val="003548A8"/>
    <w:rsid w:val="003667AC"/>
    <w:rsid w:val="003747E6"/>
    <w:rsid w:val="003910B2"/>
    <w:rsid w:val="00395A20"/>
    <w:rsid w:val="003B417B"/>
    <w:rsid w:val="003C55B8"/>
    <w:rsid w:val="003E15D0"/>
    <w:rsid w:val="003E5AEA"/>
    <w:rsid w:val="004176B5"/>
    <w:rsid w:val="0042054F"/>
    <w:rsid w:val="004425AB"/>
    <w:rsid w:val="004701AF"/>
    <w:rsid w:val="00487E50"/>
    <w:rsid w:val="00495414"/>
    <w:rsid w:val="004B7CC9"/>
    <w:rsid w:val="004C7428"/>
    <w:rsid w:val="004E0825"/>
    <w:rsid w:val="004E1444"/>
    <w:rsid w:val="005148DC"/>
    <w:rsid w:val="00517371"/>
    <w:rsid w:val="005225F9"/>
    <w:rsid w:val="00530B47"/>
    <w:rsid w:val="00574F69"/>
    <w:rsid w:val="005777CF"/>
    <w:rsid w:val="00583D19"/>
    <w:rsid w:val="00592AA2"/>
    <w:rsid w:val="005A1025"/>
    <w:rsid w:val="005C6B34"/>
    <w:rsid w:val="005E5573"/>
    <w:rsid w:val="005F3047"/>
    <w:rsid w:val="005F5BF8"/>
    <w:rsid w:val="005F7241"/>
    <w:rsid w:val="0060508F"/>
    <w:rsid w:val="006052ED"/>
    <w:rsid w:val="0060620E"/>
    <w:rsid w:val="00615BF1"/>
    <w:rsid w:val="006257BE"/>
    <w:rsid w:val="00656DDD"/>
    <w:rsid w:val="006712B7"/>
    <w:rsid w:val="006747BF"/>
    <w:rsid w:val="00683B79"/>
    <w:rsid w:val="00685150"/>
    <w:rsid w:val="006855DC"/>
    <w:rsid w:val="00692F79"/>
    <w:rsid w:val="00695B0A"/>
    <w:rsid w:val="00696B1E"/>
    <w:rsid w:val="006A091C"/>
    <w:rsid w:val="006A1615"/>
    <w:rsid w:val="006B004B"/>
    <w:rsid w:val="006C7EAB"/>
    <w:rsid w:val="006D1094"/>
    <w:rsid w:val="006E205C"/>
    <w:rsid w:val="006E420F"/>
    <w:rsid w:val="006F3AAA"/>
    <w:rsid w:val="007114A7"/>
    <w:rsid w:val="00715F16"/>
    <w:rsid w:val="0073142D"/>
    <w:rsid w:val="007338F6"/>
    <w:rsid w:val="00741C42"/>
    <w:rsid w:val="007533F9"/>
    <w:rsid w:val="00757E11"/>
    <w:rsid w:val="00776B6A"/>
    <w:rsid w:val="007808D8"/>
    <w:rsid w:val="007A006D"/>
    <w:rsid w:val="007A1DE8"/>
    <w:rsid w:val="007A4815"/>
    <w:rsid w:val="007A6AA4"/>
    <w:rsid w:val="007D5FA9"/>
    <w:rsid w:val="007E1139"/>
    <w:rsid w:val="007F00BB"/>
    <w:rsid w:val="007F21C9"/>
    <w:rsid w:val="0082012F"/>
    <w:rsid w:val="008243D9"/>
    <w:rsid w:val="00847345"/>
    <w:rsid w:val="00861482"/>
    <w:rsid w:val="008822A3"/>
    <w:rsid w:val="00885166"/>
    <w:rsid w:val="008A2DBD"/>
    <w:rsid w:val="008D3E1E"/>
    <w:rsid w:val="008D70E9"/>
    <w:rsid w:val="008E52F0"/>
    <w:rsid w:val="0090167D"/>
    <w:rsid w:val="00903C3D"/>
    <w:rsid w:val="0091318B"/>
    <w:rsid w:val="00913448"/>
    <w:rsid w:val="00917E0B"/>
    <w:rsid w:val="00973168"/>
    <w:rsid w:val="00984338"/>
    <w:rsid w:val="0099744F"/>
    <w:rsid w:val="009B2AFC"/>
    <w:rsid w:val="009B34D7"/>
    <w:rsid w:val="009D5875"/>
    <w:rsid w:val="009E149E"/>
    <w:rsid w:val="009E3A7C"/>
    <w:rsid w:val="009F5A3B"/>
    <w:rsid w:val="00A14758"/>
    <w:rsid w:val="00A1729D"/>
    <w:rsid w:val="00A33ADA"/>
    <w:rsid w:val="00A638EF"/>
    <w:rsid w:val="00B00F0B"/>
    <w:rsid w:val="00B10D6B"/>
    <w:rsid w:val="00B20718"/>
    <w:rsid w:val="00B53652"/>
    <w:rsid w:val="00B54D6A"/>
    <w:rsid w:val="00B669B8"/>
    <w:rsid w:val="00B72A7C"/>
    <w:rsid w:val="00B91250"/>
    <w:rsid w:val="00B92CBD"/>
    <w:rsid w:val="00BB1153"/>
    <w:rsid w:val="00BB2365"/>
    <w:rsid w:val="00BB5444"/>
    <w:rsid w:val="00BB61A1"/>
    <w:rsid w:val="00BC0FCA"/>
    <w:rsid w:val="00BE4D65"/>
    <w:rsid w:val="00BF13A5"/>
    <w:rsid w:val="00BF1B32"/>
    <w:rsid w:val="00C12F93"/>
    <w:rsid w:val="00C404BB"/>
    <w:rsid w:val="00C465B9"/>
    <w:rsid w:val="00C50B81"/>
    <w:rsid w:val="00C578EC"/>
    <w:rsid w:val="00C672BF"/>
    <w:rsid w:val="00C74D6D"/>
    <w:rsid w:val="00CA3F99"/>
    <w:rsid w:val="00CA52C8"/>
    <w:rsid w:val="00CB2BE8"/>
    <w:rsid w:val="00CB323F"/>
    <w:rsid w:val="00CE1679"/>
    <w:rsid w:val="00D234F3"/>
    <w:rsid w:val="00D34385"/>
    <w:rsid w:val="00D5602D"/>
    <w:rsid w:val="00D82D45"/>
    <w:rsid w:val="00D84CED"/>
    <w:rsid w:val="00DA25B9"/>
    <w:rsid w:val="00DA2A6D"/>
    <w:rsid w:val="00DB2F1F"/>
    <w:rsid w:val="00DB7AF2"/>
    <w:rsid w:val="00DF3302"/>
    <w:rsid w:val="00E10AE9"/>
    <w:rsid w:val="00E1432F"/>
    <w:rsid w:val="00E20AB2"/>
    <w:rsid w:val="00E27A94"/>
    <w:rsid w:val="00E50910"/>
    <w:rsid w:val="00E56A64"/>
    <w:rsid w:val="00E644C9"/>
    <w:rsid w:val="00E65D44"/>
    <w:rsid w:val="00E930EF"/>
    <w:rsid w:val="00E954E7"/>
    <w:rsid w:val="00E95D0C"/>
    <w:rsid w:val="00EC4D88"/>
    <w:rsid w:val="00EC7239"/>
    <w:rsid w:val="00EE6EE4"/>
    <w:rsid w:val="00F00236"/>
    <w:rsid w:val="00F122BE"/>
    <w:rsid w:val="00F30E4E"/>
    <w:rsid w:val="00F46070"/>
    <w:rsid w:val="00F56F75"/>
    <w:rsid w:val="00F77B6D"/>
    <w:rsid w:val="00FA417C"/>
    <w:rsid w:val="00FC5353"/>
    <w:rsid w:val="00F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08850"/>
  <w15:chartTrackingRefBased/>
  <w15:docId w15:val="{1A4B8948-F14B-4674-AE30-1458C0E7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 w:qFormat="1"/>
    <w:lsdException w:name="toc 2" w:uiPriority="39" w:qFormat="1"/>
    <w:lsdException w:name="toc 3" w:uiPriority="39" w:qFormat="1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Body Text" w:uiPriority="99"/>
    <w:lsdException w:name="Subtitle" w:uiPriority="99" w:qFormat="1"/>
    <w:lsdException w:name="Body Text 2" w:uiPriority="99"/>
    <w:lsdException w:name="Body Text 3" w:uiPriority="99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C7EAB"/>
    <w:pPr>
      <w:widowControl w:val="0"/>
      <w:spacing w:line="240" w:lineRule="atLeast"/>
      <w:ind w:left="714" w:hanging="357"/>
    </w:pPr>
    <w:rPr>
      <w:sz w:val="26"/>
      <w:szCs w:val="24"/>
      <w:lang w:val="vi-VN"/>
    </w:rPr>
  </w:style>
  <w:style w:type="paragraph" w:styleId="Heading1">
    <w:name w:val="heading 1"/>
    <w:basedOn w:val="Normal"/>
    <w:next w:val="Normal"/>
    <w:link w:val="Heading1Char"/>
    <w:qFormat/>
    <w:rsid w:val="006F3AAA"/>
    <w:pPr>
      <w:keepNext/>
      <w:numPr>
        <w:numId w:val="1"/>
      </w:numPr>
      <w:spacing w:before="120" w:after="60"/>
      <w:outlineLvl w:val="0"/>
    </w:pPr>
    <w:rPr>
      <w:b/>
      <w:color w:val="548DD4"/>
      <w:sz w:val="28"/>
    </w:rPr>
  </w:style>
  <w:style w:type="paragraph" w:styleId="Heading2">
    <w:name w:val="heading 2"/>
    <w:basedOn w:val="Heading1"/>
    <w:next w:val="Normal"/>
    <w:link w:val="Heading2Char"/>
    <w:qFormat/>
    <w:rsid w:val="006F3AAA"/>
    <w:pPr>
      <w:numPr>
        <w:ilvl w:val="1"/>
      </w:numPr>
      <w:outlineLvl w:val="1"/>
    </w:pPr>
    <w:rPr>
      <w:color w:val="auto"/>
      <w:sz w:val="26"/>
    </w:rPr>
  </w:style>
  <w:style w:type="paragraph" w:styleId="Heading3">
    <w:name w:val="heading 3"/>
    <w:basedOn w:val="Heading1"/>
    <w:next w:val="Normal"/>
    <w:link w:val="Heading3Char"/>
    <w:qFormat/>
    <w:rsid w:val="00343FF0"/>
    <w:pPr>
      <w:numPr>
        <w:ilvl w:val="2"/>
      </w:numPr>
      <w:outlineLvl w:val="2"/>
    </w:pPr>
    <w:rPr>
      <w:i/>
      <w:color w:val="auto"/>
      <w:sz w:val="26"/>
    </w:rPr>
  </w:style>
  <w:style w:type="paragraph" w:styleId="Heading4">
    <w:name w:val="heading 4"/>
    <w:basedOn w:val="Heading1"/>
    <w:next w:val="Normal"/>
    <w:link w:val="Heading4Char"/>
    <w:qFormat/>
    <w:rsid w:val="006F3AAA"/>
    <w:pPr>
      <w:numPr>
        <w:ilvl w:val="3"/>
      </w:numPr>
      <w:outlineLvl w:val="3"/>
    </w:pPr>
    <w:rPr>
      <w:b w:val="0"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uiPriority w:val="99"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120"/>
      <w:ind w:left="0"/>
    </w:pPr>
    <w:rPr>
      <w:rFonts w:ascii="Calibri" w:hAnsi="Calibri" w:cs="Calibri"/>
      <w:b/>
      <w:bCs/>
      <w:i/>
      <w:iCs/>
      <w:sz w:val="24"/>
    </w:rPr>
  </w:style>
  <w:style w:type="paragraph" w:styleId="TOC2">
    <w:name w:val="toc 2"/>
    <w:basedOn w:val="Normal"/>
    <w:next w:val="Normal"/>
    <w:uiPriority w:val="39"/>
    <w:qFormat/>
    <w:pPr>
      <w:spacing w:before="120"/>
      <w:ind w:left="26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qFormat/>
    <w:pPr>
      <w:ind w:left="520"/>
    </w:pPr>
    <w:rPr>
      <w:rFonts w:ascii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uiPriority w:val="9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pPr>
      <w:keepLines/>
      <w:spacing w:after="120"/>
      <w:ind w:left="720"/>
    </w:pPr>
  </w:style>
  <w:style w:type="paragraph" w:customStyle="1" w:styleId="Paragraph3">
    <w:name w:val="Paragraph3"/>
    <w:basedOn w:val="Paragraph1"/>
    <w:uiPriority w:val="99"/>
    <w:pPr>
      <w:ind w:left="1530"/>
    </w:pPr>
  </w:style>
  <w:style w:type="paragraph" w:customStyle="1" w:styleId="Bullet1">
    <w:name w:val="Bullet1"/>
    <w:basedOn w:val="Normal"/>
    <w:uiPriority w:val="99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uiPriority w:val="99"/>
    <w:pPr>
      <w:ind w:left="2250"/>
    </w:pPr>
  </w:style>
  <w:style w:type="paragraph" w:styleId="TOC4">
    <w:name w:val="toc 4"/>
    <w:basedOn w:val="Normal"/>
    <w:next w:val="Normal"/>
    <w:uiPriority w:val="99"/>
    <w:semiHidden/>
    <w:pPr>
      <w:ind w:left="78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uiPriority w:val="99"/>
    <w:semiHidden/>
    <w:pPr>
      <w:ind w:left="104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uiPriority w:val="99"/>
    <w:semiHidden/>
    <w:pPr>
      <w:ind w:left="13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uiPriority w:val="99"/>
    <w:semiHidden/>
    <w:pPr>
      <w:ind w:left="156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uiPriority w:val="99"/>
    <w:semiHidden/>
    <w:pPr>
      <w:ind w:left="182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uiPriority w:val="99"/>
    <w:semiHidden/>
    <w:pPr>
      <w:ind w:left="2080"/>
    </w:pPr>
    <w:rPr>
      <w:rFonts w:ascii="Calibri" w:hAnsi="Calibri" w:cs="Calibri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link w:val="BodyText3Char"/>
    <w:uiPriority w:val="99"/>
    <w:pPr>
      <w:widowControl/>
      <w:spacing w:line="240" w:lineRule="auto"/>
    </w:pPr>
    <w:rPr>
      <w:snapToGrid w:val="0"/>
      <w:sz w:val="24"/>
    </w:rPr>
  </w:style>
  <w:style w:type="paragraph" w:customStyle="1" w:styleId="ToDoItem">
    <w:name w:val="To Do Item"/>
    <w:basedOn w:val="Normal"/>
    <w:uiPriority w:val="99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5F304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List2-Accent5">
    <w:name w:val="Medium List 2 Accent 5"/>
    <w:basedOn w:val="TableNormal"/>
    <w:uiPriority w:val="66"/>
    <w:rsid w:val="005F3047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B5365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3F9"/>
    <w:pPr>
      <w:keepLines/>
      <w:widowControl/>
      <w:numPr>
        <w:numId w:val="0"/>
      </w:numPr>
      <w:spacing w:before="480" w:after="0" w:line="276" w:lineRule="auto"/>
      <w:outlineLvl w:val="9"/>
    </w:pPr>
    <w:rPr>
      <w:bCs/>
      <w:color w:val="365F91"/>
      <w:szCs w:val="28"/>
      <w:lang w:val="en-US"/>
    </w:rPr>
  </w:style>
  <w:style w:type="character" w:styleId="Hyperlink">
    <w:name w:val="Hyperlink"/>
    <w:uiPriority w:val="99"/>
    <w:unhideWhenUsed/>
    <w:rsid w:val="007533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7533F9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rsid w:val="007533F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57E11"/>
    <w:pPr>
      <w:ind w:left="720"/>
    </w:pPr>
  </w:style>
  <w:style w:type="character" w:customStyle="1" w:styleId="crayon-h">
    <w:name w:val="crayon-h"/>
    <w:rsid w:val="00615BF1"/>
  </w:style>
  <w:style w:type="character" w:customStyle="1" w:styleId="crayon-e">
    <w:name w:val="crayon-e"/>
    <w:rsid w:val="00615BF1"/>
  </w:style>
  <w:style w:type="character" w:customStyle="1" w:styleId="crayon-sy">
    <w:name w:val="crayon-sy"/>
    <w:rsid w:val="00615BF1"/>
  </w:style>
  <w:style w:type="character" w:customStyle="1" w:styleId="crayon-cn">
    <w:name w:val="crayon-cn"/>
    <w:rsid w:val="00615BF1"/>
  </w:style>
  <w:style w:type="character" w:customStyle="1" w:styleId="crayon-v">
    <w:name w:val="crayon-v"/>
    <w:rsid w:val="00615BF1"/>
  </w:style>
  <w:style w:type="paragraph" w:styleId="NormalWeb">
    <w:name w:val="Normal (Web)"/>
    <w:basedOn w:val="Normal"/>
    <w:uiPriority w:val="99"/>
    <w:unhideWhenUsed/>
    <w:rsid w:val="00615BF1"/>
    <w:pPr>
      <w:widowControl/>
      <w:spacing w:before="100" w:beforeAutospacing="1" w:after="100" w:afterAutospacing="1" w:line="240" w:lineRule="auto"/>
      <w:ind w:left="0" w:firstLine="0"/>
    </w:pPr>
    <w:rPr>
      <w:sz w:val="24"/>
      <w:lang w:val="en-US"/>
    </w:rPr>
  </w:style>
  <w:style w:type="table" w:styleId="MediumGrid3">
    <w:name w:val="Medium Grid 3"/>
    <w:basedOn w:val="TableNormal"/>
    <w:uiPriority w:val="69"/>
    <w:rsid w:val="00615BF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customStyle="1" w:styleId="crayon-o">
    <w:name w:val="crayon-o"/>
    <w:rsid w:val="00E56A64"/>
  </w:style>
  <w:style w:type="character" w:customStyle="1" w:styleId="crayon-c">
    <w:name w:val="crayon-c"/>
    <w:rsid w:val="00E56A64"/>
  </w:style>
  <w:style w:type="table" w:styleId="GridTable5Dark">
    <w:name w:val="Grid Table 5 Dark"/>
    <w:basedOn w:val="TableNormal"/>
    <w:uiPriority w:val="50"/>
    <w:rsid w:val="00E56A6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character" w:customStyle="1" w:styleId="crayon-p">
    <w:name w:val="crayon-p"/>
    <w:rsid w:val="005A1025"/>
  </w:style>
  <w:style w:type="character" w:customStyle="1" w:styleId="crayon-t">
    <w:name w:val="crayon-t"/>
    <w:rsid w:val="005A1025"/>
  </w:style>
  <w:style w:type="character" w:customStyle="1" w:styleId="crayon-st">
    <w:name w:val="crayon-st"/>
    <w:rsid w:val="005A1025"/>
  </w:style>
  <w:style w:type="character" w:customStyle="1" w:styleId="crayon-s">
    <w:name w:val="crayon-s"/>
    <w:rsid w:val="005A1025"/>
  </w:style>
  <w:style w:type="table" w:styleId="GridTable4">
    <w:name w:val="Grid Table 4"/>
    <w:basedOn w:val="TableNormal"/>
    <w:uiPriority w:val="49"/>
    <w:rsid w:val="005A102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Heading1Char">
    <w:name w:val="Heading 1 Char"/>
    <w:link w:val="Heading1"/>
    <w:rsid w:val="000862E8"/>
    <w:rPr>
      <w:b/>
      <w:color w:val="548DD4"/>
      <w:sz w:val="28"/>
      <w:szCs w:val="24"/>
      <w:lang w:val="vi-VN"/>
    </w:rPr>
  </w:style>
  <w:style w:type="character" w:customStyle="1" w:styleId="Heading2Char">
    <w:name w:val="Heading 2 Char"/>
    <w:link w:val="Heading2"/>
    <w:rsid w:val="000862E8"/>
    <w:rPr>
      <w:b/>
      <w:sz w:val="26"/>
      <w:szCs w:val="24"/>
      <w:lang w:val="vi-VN"/>
    </w:rPr>
  </w:style>
  <w:style w:type="character" w:customStyle="1" w:styleId="Heading3Char">
    <w:name w:val="Heading 3 Char"/>
    <w:link w:val="Heading3"/>
    <w:rsid w:val="000862E8"/>
    <w:rPr>
      <w:b/>
      <w:i/>
      <w:sz w:val="26"/>
      <w:szCs w:val="24"/>
      <w:lang w:val="vi-VN"/>
    </w:rPr>
  </w:style>
  <w:style w:type="character" w:customStyle="1" w:styleId="Heading4Char">
    <w:name w:val="Heading 4 Char"/>
    <w:link w:val="Heading4"/>
    <w:rsid w:val="000862E8"/>
    <w:rPr>
      <w:szCs w:val="24"/>
      <w:lang w:val="vi-VN"/>
    </w:rPr>
  </w:style>
  <w:style w:type="character" w:customStyle="1" w:styleId="Heading5Char">
    <w:name w:val="Heading 5 Char"/>
    <w:link w:val="Heading5"/>
    <w:uiPriority w:val="9"/>
    <w:rsid w:val="000862E8"/>
    <w:rPr>
      <w:sz w:val="22"/>
      <w:szCs w:val="24"/>
      <w:lang w:val="vi-VN"/>
    </w:rPr>
  </w:style>
  <w:style w:type="character" w:customStyle="1" w:styleId="Heading6Char">
    <w:name w:val="Heading 6 Char"/>
    <w:link w:val="Heading6"/>
    <w:uiPriority w:val="9"/>
    <w:rsid w:val="000862E8"/>
    <w:rPr>
      <w:i/>
      <w:sz w:val="22"/>
      <w:szCs w:val="24"/>
      <w:lang w:val="vi-VN"/>
    </w:rPr>
  </w:style>
  <w:style w:type="character" w:customStyle="1" w:styleId="Heading7Char">
    <w:name w:val="Heading 7 Char"/>
    <w:link w:val="Heading7"/>
    <w:uiPriority w:val="99"/>
    <w:rsid w:val="000862E8"/>
    <w:rPr>
      <w:sz w:val="26"/>
      <w:szCs w:val="24"/>
      <w:lang w:val="vi-VN"/>
    </w:rPr>
  </w:style>
  <w:style w:type="character" w:customStyle="1" w:styleId="Heading8Char">
    <w:name w:val="Heading 8 Char"/>
    <w:link w:val="Heading8"/>
    <w:uiPriority w:val="99"/>
    <w:rsid w:val="000862E8"/>
    <w:rPr>
      <w:i/>
      <w:sz w:val="26"/>
      <w:szCs w:val="24"/>
      <w:lang w:val="vi-VN"/>
    </w:rPr>
  </w:style>
  <w:style w:type="character" w:customStyle="1" w:styleId="Heading9Char">
    <w:name w:val="Heading 9 Char"/>
    <w:link w:val="Heading9"/>
    <w:uiPriority w:val="99"/>
    <w:rsid w:val="000862E8"/>
    <w:rPr>
      <w:b/>
      <w:i/>
      <w:sz w:val="18"/>
      <w:szCs w:val="24"/>
      <w:lang w:val="vi-VN"/>
    </w:rPr>
  </w:style>
  <w:style w:type="character" w:styleId="FollowedHyperlink">
    <w:name w:val="FollowedHyperlink"/>
    <w:uiPriority w:val="99"/>
    <w:unhideWhenUsed/>
    <w:rsid w:val="000862E8"/>
    <w:rPr>
      <w:color w:val="800080"/>
      <w:u w:val="single"/>
    </w:rPr>
  </w:style>
  <w:style w:type="paragraph" w:customStyle="1" w:styleId="msonormal0">
    <w:name w:val="msonormal"/>
    <w:basedOn w:val="Normal"/>
    <w:rsid w:val="000862E8"/>
    <w:pPr>
      <w:widowControl/>
      <w:spacing w:before="100" w:beforeAutospacing="1" w:after="100" w:afterAutospacing="1" w:line="240" w:lineRule="auto"/>
      <w:ind w:left="0" w:firstLine="0"/>
    </w:pPr>
    <w:rPr>
      <w:sz w:val="24"/>
      <w:lang w:val="en-US"/>
    </w:rPr>
  </w:style>
  <w:style w:type="character" w:customStyle="1" w:styleId="FootnoteTextChar">
    <w:name w:val="Footnote Text Char"/>
    <w:link w:val="FootnoteText"/>
    <w:uiPriority w:val="99"/>
    <w:semiHidden/>
    <w:rsid w:val="000862E8"/>
    <w:rPr>
      <w:rFonts w:ascii="Helvetica" w:hAnsi="Helvetica"/>
      <w:sz w:val="16"/>
      <w:szCs w:val="24"/>
      <w:lang w:val="vi-VN"/>
    </w:rPr>
  </w:style>
  <w:style w:type="character" w:customStyle="1" w:styleId="HeaderChar">
    <w:name w:val="Header Char"/>
    <w:link w:val="Header"/>
    <w:uiPriority w:val="99"/>
    <w:rsid w:val="000862E8"/>
    <w:rPr>
      <w:sz w:val="26"/>
      <w:szCs w:val="24"/>
      <w:lang w:val="vi-VN"/>
    </w:rPr>
  </w:style>
  <w:style w:type="character" w:customStyle="1" w:styleId="FooterChar">
    <w:name w:val="Footer Char"/>
    <w:link w:val="Footer"/>
    <w:uiPriority w:val="99"/>
    <w:rsid w:val="000862E8"/>
    <w:rPr>
      <w:sz w:val="26"/>
      <w:szCs w:val="24"/>
      <w:lang w:val="vi-VN"/>
    </w:rPr>
  </w:style>
  <w:style w:type="character" w:customStyle="1" w:styleId="TitleChar">
    <w:name w:val="Title Char"/>
    <w:link w:val="Title"/>
    <w:uiPriority w:val="99"/>
    <w:rsid w:val="000862E8"/>
    <w:rPr>
      <w:rFonts w:ascii="Arial" w:hAnsi="Arial"/>
      <w:b/>
      <w:sz w:val="36"/>
      <w:szCs w:val="24"/>
      <w:lang w:val="vi-VN"/>
    </w:rPr>
  </w:style>
  <w:style w:type="character" w:customStyle="1" w:styleId="BodyTextChar">
    <w:name w:val="Body Text Char"/>
    <w:link w:val="BodyText"/>
    <w:uiPriority w:val="99"/>
    <w:rsid w:val="000862E8"/>
    <w:rPr>
      <w:sz w:val="26"/>
      <w:szCs w:val="24"/>
      <w:lang w:val="vi-VN"/>
    </w:rPr>
  </w:style>
  <w:style w:type="character" w:customStyle="1" w:styleId="SubtitleChar">
    <w:name w:val="Subtitle Char"/>
    <w:link w:val="Subtitle"/>
    <w:uiPriority w:val="99"/>
    <w:rsid w:val="000862E8"/>
    <w:rPr>
      <w:rFonts w:ascii="Arial" w:hAnsi="Arial"/>
      <w:i/>
      <w:sz w:val="36"/>
      <w:szCs w:val="24"/>
      <w:lang w:val="en-AU"/>
    </w:rPr>
  </w:style>
  <w:style w:type="character" w:customStyle="1" w:styleId="BodyText2Char">
    <w:name w:val="Body Text 2 Char"/>
    <w:link w:val="BodyText2"/>
    <w:uiPriority w:val="99"/>
    <w:rsid w:val="000862E8"/>
    <w:rPr>
      <w:snapToGrid w:val="0"/>
      <w:sz w:val="28"/>
      <w:szCs w:val="24"/>
      <w:lang w:val="vi-VN"/>
    </w:rPr>
  </w:style>
  <w:style w:type="character" w:customStyle="1" w:styleId="BodyText3Char">
    <w:name w:val="Body Text 3 Char"/>
    <w:link w:val="BodyText3"/>
    <w:uiPriority w:val="99"/>
    <w:rsid w:val="000862E8"/>
    <w:rPr>
      <w:snapToGrid w:val="0"/>
      <w:sz w:val="24"/>
      <w:szCs w:val="24"/>
      <w:lang w:val="vi-VN"/>
    </w:rPr>
  </w:style>
  <w:style w:type="character" w:customStyle="1" w:styleId="DocumentMapChar">
    <w:name w:val="Document Map Char"/>
    <w:link w:val="DocumentMap"/>
    <w:uiPriority w:val="99"/>
    <w:semiHidden/>
    <w:rsid w:val="000862E8"/>
    <w:rPr>
      <w:rFonts w:ascii="Tahoma" w:hAnsi="Tahoma"/>
      <w:sz w:val="26"/>
      <w:szCs w:val="24"/>
      <w:shd w:val="clear" w:color="auto" w:fill="000080"/>
      <w:lang w:val="vi-VN"/>
    </w:rPr>
  </w:style>
  <w:style w:type="character" w:customStyle="1" w:styleId="crayon-m">
    <w:name w:val="crayon-m"/>
    <w:rsid w:val="000862E8"/>
  </w:style>
  <w:style w:type="character" w:customStyle="1" w:styleId="crayon-i">
    <w:name w:val="crayon-i"/>
    <w:rsid w:val="000862E8"/>
  </w:style>
  <w:style w:type="character" w:styleId="Strong">
    <w:name w:val="Strong"/>
    <w:uiPriority w:val="22"/>
    <w:qFormat/>
    <w:rsid w:val="000862E8"/>
    <w:rPr>
      <w:b/>
      <w:bCs/>
    </w:rPr>
  </w:style>
  <w:style w:type="character" w:customStyle="1" w:styleId="crayon-r">
    <w:name w:val="crayon-r"/>
    <w:rsid w:val="00F122BE"/>
  </w:style>
  <w:style w:type="character" w:styleId="Emphasis">
    <w:name w:val="Emphasis"/>
    <w:uiPriority w:val="20"/>
    <w:qFormat/>
    <w:rsid w:val="003C55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4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7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19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15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4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7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0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1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0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2019\DHMT\Lab-04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2019\DHMT\Lab-04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2019\DHMT\Lab-04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D:\2019\DHMT\Lab-0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2019\DHMT\Lab-04.doc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0CEC6-65F9-4906-A04D-4F4AA065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24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/>
  <LinksUpToDate>false</LinksUpToDate>
  <CharactersWithSpaces>2075</CharactersWithSpaces>
  <SharedDoc>false</SharedDoc>
  <HLinks>
    <vt:vector size="36" baseType="variant">
      <vt:variant>
        <vt:i4>3604547</vt:i4>
      </vt:variant>
      <vt:variant>
        <vt:i4>33</vt:i4>
      </vt:variant>
      <vt:variant>
        <vt:i4>0</vt:i4>
      </vt:variant>
      <vt:variant>
        <vt:i4>5</vt:i4>
      </vt:variant>
      <vt:variant>
        <vt:lpwstr>https://sourceforge.net/projects/opencvlibrary/files/4.2.0/opencv-4.2.0-vc14_vc15.exe/download</vt:lpwstr>
      </vt:variant>
      <vt:variant>
        <vt:lpwstr/>
      </vt:variant>
      <vt:variant>
        <vt:i4>7077923</vt:i4>
      </vt:variant>
      <vt:variant>
        <vt:i4>26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_Toc39830837</vt:lpwstr>
      </vt:variant>
      <vt:variant>
        <vt:i4>7143459</vt:i4>
      </vt:variant>
      <vt:variant>
        <vt:i4>20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_Toc39830836</vt:lpwstr>
      </vt:variant>
      <vt:variant>
        <vt:i4>7208995</vt:i4>
      </vt:variant>
      <vt:variant>
        <vt:i4>14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_Toc39830835</vt:lpwstr>
      </vt:variant>
      <vt:variant>
        <vt:i4>7274531</vt:i4>
      </vt:variant>
      <vt:variant>
        <vt:i4>8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_Toc39830834</vt:lpwstr>
      </vt:variant>
      <vt:variant>
        <vt:i4>6815779</vt:i4>
      </vt:variant>
      <vt:variant>
        <vt:i4>2</vt:i4>
      </vt:variant>
      <vt:variant>
        <vt:i4>0</vt:i4>
      </vt:variant>
      <vt:variant>
        <vt:i4>5</vt:i4>
      </vt:variant>
      <vt:variant>
        <vt:lpwstr>D:\2019\DHMT\Lab-04.docx</vt:lpwstr>
      </vt:variant>
      <vt:variant>
        <vt:lpwstr>_Toc39830833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cp:lastModifiedBy>thang</cp:lastModifiedBy>
  <cp:revision>6</cp:revision>
  <cp:lastPrinted>2011-04-19T07:18:00Z</cp:lastPrinted>
  <dcterms:created xsi:type="dcterms:W3CDTF">2020-06-03T03:55:00Z</dcterms:created>
  <dcterms:modified xsi:type="dcterms:W3CDTF">2020-06-03T07:50:00Z</dcterms:modified>
</cp:coreProperties>
</file>